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552" w:rsidRPr="00D20685" w:rsidRDefault="00C36552" w:rsidP="00C36552">
      <w:pPr>
        <w:rPr>
          <w:b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6A8F5613" wp14:editId="17E612E9">
            <wp:extent cx="1548839" cy="990600"/>
            <wp:effectExtent l="0" t="0" r="0" b="0"/>
            <wp:docPr id="4" name="Imag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839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552">
        <w:rPr>
          <w:b/>
        </w:rPr>
        <w:t xml:space="preserve"> </w:t>
      </w:r>
      <w:r w:rsidRPr="00C36552">
        <w:rPr>
          <w:b/>
          <w:sz w:val="56"/>
          <w:szCs w:val="56"/>
        </w:rPr>
        <w:t>Application mobile visiteurs</w:t>
      </w:r>
    </w:p>
    <w:p w:rsidR="00C36552" w:rsidRDefault="00C36552" w:rsidP="004C212A">
      <w:pPr>
        <w:rPr>
          <w:b/>
        </w:rPr>
      </w:pPr>
    </w:p>
    <w:p w:rsidR="00C36552" w:rsidRDefault="00C36552" w:rsidP="004C212A">
      <w:pPr>
        <w:rPr>
          <w:b/>
        </w:rPr>
      </w:pPr>
    </w:p>
    <w:p w:rsidR="00D20685" w:rsidRDefault="00D20685" w:rsidP="004C212A"/>
    <w:p w:rsidR="00DB71B1" w:rsidRDefault="00C36552" w:rsidP="00F003B9">
      <w:pPr>
        <w:jc w:val="both"/>
      </w:pPr>
      <w:r>
        <w:t>Au cours de leurs déplacements, l</w:t>
      </w:r>
      <w:r w:rsidR="00DB71B1">
        <w:t>es visiteurs et visiteuses médicales rencontre</w:t>
      </w:r>
      <w:r w:rsidR="000D2308">
        <w:t>nt</w:t>
      </w:r>
      <w:r w:rsidR="00DB71B1">
        <w:t xml:space="preserve"> des problèmes d’accès à internet</w:t>
      </w:r>
      <w:r>
        <w:t xml:space="preserve">, principalement </w:t>
      </w:r>
      <w:r w:rsidR="00DB71B1">
        <w:t xml:space="preserve"> lors de leurs visites dans des </w:t>
      </w:r>
      <w:r w:rsidR="000D2308">
        <w:t>zones</w:t>
      </w:r>
      <w:r w:rsidR="00DB71B1">
        <w:t xml:space="preserve"> peu couvertes</w:t>
      </w:r>
      <w:r w:rsidR="000D2308">
        <w:t xml:space="preserve"> par le réseau</w:t>
      </w:r>
      <w:r w:rsidR="00DB71B1">
        <w:t>.</w:t>
      </w:r>
      <w:r w:rsidR="000D2308">
        <w:t xml:space="preserve"> Or, il est fréquent qu’ils doivent appeler un médecin pour l’informer d’un retard ou </w:t>
      </w:r>
      <w:r>
        <w:t xml:space="preserve">se renseigner sur </w:t>
      </w:r>
      <w:r w:rsidR="000D2308">
        <w:t>la possibilité d’un rendez-vous</w:t>
      </w:r>
      <w:r>
        <w:t>…</w:t>
      </w:r>
    </w:p>
    <w:p w:rsidR="00D20685" w:rsidRDefault="00D20685" w:rsidP="004C212A"/>
    <w:p w:rsidR="00F003B9" w:rsidRDefault="00DB71B1" w:rsidP="00F003B9">
      <w:pPr>
        <w:jc w:val="both"/>
      </w:pPr>
      <w:r>
        <w:t>D’</w:t>
      </w:r>
      <w:r w:rsidR="00D20685">
        <w:t>autre part</w:t>
      </w:r>
      <w:r>
        <w:t xml:space="preserve">, depuis la loi RSE (Responsabilité Sociétale des Entreprises), GSB </w:t>
      </w:r>
      <w:r w:rsidR="00D20685">
        <w:t>s’efforce</w:t>
      </w:r>
      <w:r>
        <w:t xml:space="preserve"> de réduire l’utilisation de l’internet</w:t>
      </w:r>
      <w:r w:rsidR="00F003B9">
        <w:t xml:space="preserve"> qui est une source de pollution importante par l’utilisation conséquente de ressources électriques</w:t>
      </w:r>
      <w:r w:rsidR="00D20685">
        <w:t>.</w:t>
      </w:r>
      <w:r w:rsidR="00F003B9">
        <w:t xml:space="preserve"> Une recherche v</w:t>
      </w:r>
      <w:r w:rsidR="00DB7A90">
        <w:t>ia</w:t>
      </w:r>
      <w:r w:rsidR="00F003B9">
        <w:t xml:space="preserve"> un moteur de rechercher consomme l’équivalent d’une heure d’une ampoule.</w:t>
      </w:r>
    </w:p>
    <w:p w:rsidR="000D2308" w:rsidRDefault="00F003B9" w:rsidP="00F003B9">
      <w:pPr>
        <w:jc w:val="both"/>
      </w:pPr>
      <w:r>
        <w:t>Pour tenter de limiter sa consommation électrique et les accès sur le net</w:t>
      </w:r>
      <w:r w:rsidR="00D20685">
        <w:t xml:space="preserve">, la capacité des proxy a été augmentée, des formations ont été données pour apprendre aux utilisateurs à créer et utiliser des raccourcis pour les sites qu’ils fréquentent régulièrement </w:t>
      </w:r>
      <w:r w:rsidR="00C36552">
        <w:t>dans le but de</w:t>
      </w:r>
      <w:r w:rsidR="00D20685">
        <w:t xml:space="preserve"> réduire leur impact énergétique…</w:t>
      </w:r>
    </w:p>
    <w:p w:rsidR="00C36552" w:rsidRDefault="00C36552" w:rsidP="004C212A"/>
    <w:p w:rsidR="00C36552" w:rsidRDefault="00C36552" w:rsidP="004C212A">
      <w:r>
        <w:t>Dans ce contexte,</w:t>
      </w:r>
      <w:r w:rsidR="00F003B9">
        <w:t xml:space="preserve"> un programme de développement d’</w:t>
      </w:r>
      <w:r>
        <w:t xml:space="preserve">applications </w:t>
      </w:r>
      <w:r w:rsidR="00F003B9">
        <w:t xml:space="preserve">autonomes </w:t>
      </w:r>
      <w:r>
        <w:t>pour mobile v</w:t>
      </w:r>
      <w:r w:rsidR="00F003B9">
        <w:t>a être développé, et en premier lieu, la consultation des médecins</w:t>
      </w:r>
    </w:p>
    <w:p w:rsidR="000D2308" w:rsidRDefault="000D2308" w:rsidP="004C212A"/>
    <w:p w:rsidR="00D20685" w:rsidRPr="00D20685" w:rsidRDefault="00D20685" w:rsidP="004C212A">
      <w:pPr>
        <w:rPr>
          <w:b/>
        </w:rPr>
      </w:pPr>
      <w:r w:rsidRPr="00D20685">
        <w:rPr>
          <w:b/>
        </w:rPr>
        <w:t>La demande :</w:t>
      </w:r>
    </w:p>
    <w:p w:rsidR="00D20685" w:rsidRPr="00DB71B1" w:rsidRDefault="00D20685" w:rsidP="004C212A"/>
    <w:p w:rsidR="00C36552" w:rsidRDefault="000D2308">
      <w:r>
        <w:t>La DSI, souhaite</w:t>
      </w:r>
      <w:r w:rsidR="00D20685">
        <w:t xml:space="preserve"> </w:t>
      </w:r>
      <w:r w:rsidR="00C36552">
        <w:t xml:space="preserve">mettre à disposition </w:t>
      </w:r>
      <w:r w:rsidR="00D20685">
        <w:t>d</w:t>
      </w:r>
      <w:r>
        <w:t xml:space="preserve">es visiteurs et visiteuses médicales </w:t>
      </w:r>
      <w:r w:rsidR="00C36552">
        <w:t xml:space="preserve">une application </w:t>
      </w:r>
      <w:r w:rsidR="00F54D3D">
        <w:t xml:space="preserve">mobile </w:t>
      </w:r>
      <w:r w:rsidR="00C36552">
        <w:t>de recherche des médecins par secteur géographique.</w:t>
      </w:r>
    </w:p>
    <w:p w:rsidR="00C36552" w:rsidRDefault="00C36552"/>
    <w:p w:rsidR="00C36552" w:rsidRPr="00C36552" w:rsidRDefault="00C36552">
      <w:pPr>
        <w:rPr>
          <w:b/>
        </w:rPr>
      </w:pPr>
      <w:r w:rsidRPr="00C36552">
        <w:rPr>
          <w:b/>
        </w:rPr>
        <w:t>Les fonctionnalités :</w:t>
      </w:r>
    </w:p>
    <w:p w:rsidR="00C36552" w:rsidRDefault="00C36552">
      <w:r>
        <w:t>Au démarra</w:t>
      </w:r>
      <w:r w:rsidR="00F003B9">
        <w:t xml:space="preserve">ge de l’application affichage </w:t>
      </w:r>
      <w:r>
        <w:t xml:space="preserve">une page principale </w:t>
      </w:r>
      <w:r w:rsidR="00F003B9">
        <w:t>servira de menu (en attente du développement d’autres modules)</w:t>
      </w:r>
    </w:p>
    <w:p w:rsidR="00C36552" w:rsidRDefault="00C36552"/>
    <w:p w:rsidR="00C36552" w:rsidRDefault="00C36552" w:rsidP="00F003B9">
      <w:pPr>
        <w:pStyle w:val="Paragraphedeliste"/>
        <w:numPr>
          <w:ilvl w:val="0"/>
          <w:numId w:val="5"/>
        </w:numPr>
      </w:pPr>
      <w:r>
        <w:t>Le menu Région lance l’affichage de la liste des régions</w:t>
      </w:r>
      <w:r w:rsidR="00F003B9">
        <w:t xml:space="preserve"> par ordre alphabétique</w:t>
      </w:r>
    </w:p>
    <w:p w:rsidR="00C36552" w:rsidRDefault="00C36552" w:rsidP="00F003B9">
      <w:pPr>
        <w:pStyle w:val="Paragraphedeliste"/>
        <w:numPr>
          <w:ilvl w:val="0"/>
          <w:numId w:val="5"/>
        </w:numPr>
      </w:pPr>
      <w:r>
        <w:t>Un click sur une région affiche une liste des médecins de cette région</w:t>
      </w:r>
    </w:p>
    <w:p w:rsidR="004C212A" w:rsidRDefault="00D20685" w:rsidP="00F003B9">
      <w:pPr>
        <w:pStyle w:val="Paragraphedeliste"/>
        <w:numPr>
          <w:ilvl w:val="0"/>
          <w:numId w:val="5"/>
        </w:numPr>
      </w:pPr>
      <w:r>
        <w:t>Un clic sur un médecin affiche</w:t>
      </w:r>
      <w:r w:rsidR="00C36552">
        <w:t xml:space="preserve"> </w:t>
      </w:r>
      <w:r>
        <w:t>son</w:t>
      </w:r>
      <w:r w:rsidR="00764D5E">
        <w:t xml:space="preserve"> numéro de téléphone et adresse et sa région</w:t>
      </w:r>
    </w:p>
    <w:p w:rsidR="00D20685" w:rsidRDefault="00D20685" w:rsidP="00F003B9">
      <w:pPr>
        <w:pStyle w:val="Paragraphedeliste"/>
        <w:numPr>
          <w:ilvl w:val="0"/>
          <w:numId w:val="5"/>
        </w:numPr>
      </w:pPr>
      <w:r>
        <w:t>Un clic sur son numéro effectue</w:t>
      </w:r>
      <w:r w:rsidR="00C36552">
        <w:t xml:space="preserve"> la composition du numéro pour un appel</w:t>
      </w:r>
      <w:r w:rsidR="00764D5E">
        <w:t xml:space="preserve"> (à voir plus tard)</w:t>
      </w:r>
    </w:p>
    <w:p w:rsidR="000D2308" w:rsidRDefault="000D2308"/>
    <w:p w:rsidR="000D2308" w:rsidRPr="00C36552" w:rsidRDefault="00C36552">
      <w:pPr>
        <w:rPr>
          <w:b/>
        </w:rPr>
      </w:pPr>
      <w:r w:rsidRPr="00C36552">
        <w:rPr>
          <w:b/>
        </w:rPr>
        <w:t>Les ressources :</w:t>
      </w:r>
    </w:p>
    <w:p w:rsidR="00C36552" w:rsidRDefault="00C36552">
      <w:r>
        <w:t>La base de données GSB comporte une table région et médecin.</w:t>
      </w:r>
    </w:p>
    <w:p w:rsidR="00C36552" w:rsidRDefault="00C36552">
      <w:r>
        <w:t xml:space="preserve">A partir de ces données, il faut créer une </w:t>
      </w:r>
      <w:r w:rsidR="00F54D3D">
        <w:t>base de données</w:t>
      </w:r>
      <w:r>
        <w:t xml:space="preserve"> décrivant les données pour l’application. Ces données seront stockées pour être accessibles en local</w:t>
      </w:r>
    </w:p>
    <w:p w:rsidR="000D2308" w:rsidRDefault="00C36552">
      <w:r>
        <w:t>Vous pouvez créer une moulinette ou exporter les données au format voulu si le sgbd le permet.</w:t>
      </w:r>
    </w:p>
    <w:p w:rsidR="00246797" w:rsidRDefault="00246797" w:rsidP="00246797">
      <w:pPr>
        <w:pStyle w:val="Paragraphedeliste"/>
        <w:ind w:left="1440"/>
      </w:pPr>
    </w:p>
    <w:p w:rsidR="00246797" w:rsidRDefault="00246797" w:rsidP="00C36552"/>
    <w:p w:rsidR="00764D5E" w:rsidRDefault="00243170">
      <w:r>
        <w:br w:type="page"/>
      </w:r>
    </w:p>
    <w:p w:rsidR="00764D5E" w:rsidRPr="00764D5E" w:rsidRDefault="00764D5E">
      <w:pPr>
        <w:rPr>
          <w:b/>
        </w:rPr>
      </w:pPr>
      <w:r w:rsidRPr="00764D5E">
        <w:rPr>
          <w:b/>
        </w:rPr>
        <w:lastRenderedPageBreak/>
        <w:t>Modèle initial</w:t>
      </w:r>
    </w:p>
    <w:p w:rsidR="00764D5E" w:rsidRDefault="00764D5E"/>
    <w:p w:rsidR="00764D5E" w:rsidRDefault="00764D5E"/>
    <w:p w:rsidR="00764D5E" w:rsidRDefault="00764D5E">
      <w:r>
        <w:rPr>
          <w:noProof/>
        </w:rPr>
        <w:drawing>
          <wp:inline distT="0" distB="0" distL="0" distR="0" wp14:anchorId="6D7D1076" wp14:editId="3FC060D2">
            <wp:extent cx="4419600" cy="38004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5E" w:rsidRDefault="00764D5E"/>
    <w:p w:rsidR="00764D5E" w:rsidRDefault="004728C6">
      <w:r>
        <w:rPr>
          <w:noProof/>
        </w:rPr>
        <w:drawing>
          <wp:inline distT="0" distB="0" distL="0" distR="0" wp14:anchorId="087BC064" wp14:editId="0E9079C6">
            <wp:extent cx="5120640" cy="30937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5E" w:rsidRDefault="00764D5E">
      <w:r>
        <w:t xml:space="preserve">La partie consultation </w:t>
      </w:r>
      <w:bookmarkStart w:id="0" w:name="_GoBack"/>
      <w:bookmarkEnd w:id="0"/>
      <w:r>
        <w:t>visiteurs n’est pas à réaliser dans la première phase du projet</w:t>
      </w:r>
    </w:p>
    <w:p w:rsidR="00243170" w:rsidRDefault="00243170"/>
    <w:p w:rsidR="00095490" w:rsidRDefault="00095490">
      <w:r>
        <w:br w:type="page"/>
      </w:r>
    </w:p>
    <w:p w:rsidR="00095490" w:rsidRP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95490">
        <w:rPr>
          <w:rFonts w:ascii="Courier New" w:hAnsi="Courier New" w:cs="Courier New"/>
          <w:b/>
        </w:rPr>
        <w:t>SCRIPT DE CREATION ET D</w:t>
      </w:r>
      <w:r>
        <w:rPr>
          <w:rFonts w:ascii="Courier New" w:hAnsi="Courier New" w:cs="Courier New"/>
          <w:b/>
        </w:rPr>
        <w:t>'</w:t>
      </w:r>
      <w:r w:rsidRPr="00095490">
        <w:rPr>
          <w:rFonts w:ascii="Courier New" w:hAnsi="Courier New" w:cs="Courier New"/>
          <w:b/>
        </w:rPr>
        <w:t>INSERTION</w:t>
      </w:r>
      <w:r>
        <w:rPr>
          <w:rFonts w:ascii="Courier New" w:hAnsi="Courier New" w:cs="Courier New"/>
          <w:b/>
        </w:rPr>
        <w:t xml:space="preserve"> POUR MARIADB</w:t>
      </w:r>
      <w:r>
        <w:rPr>
          <w:rFonts w:ascii="Courier New" w:hAnsi="Courier New" w:cs="Courier New"/>
          <w:b/>
        </w:rPr>
        <w:br/>
        <w:t>A utiliser si possible… Vous savez importer des tables dans windev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B678B" w:rsidRDefault="000B678B" w:rsidP="000B678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cabinet</w:t>
      </w:r>
    </w:p>
    <w:p w:rsidR="000B678B" w:rsidRDefault="000B678B" w:rsidP="000B678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0B678B" w:rsidRDefault="000B678B" w:rsidP="000B678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cab_id tinyint primary key,</w:t>
      </w:r>
    </w:p>
    <w:p w:rsidR="000B678B" w:rsidRDefault="000B678B" w:rsidP="000B678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cab_nom varchar(25),</w:t>
      </w:r>
    </w:p>
    <w:p w:rsidR="000B678B" w:rsidRDefault="000B678B" w:rsidP="000B678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cab_adRue varchar(25),</w:t>
      </w:r>
    </w:p>
    <w:p w:rsidR="000B678B" w:rsidRDefault="000B678B" w:rsidP="000B678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cab_adCp varchar(6),</w:t>
      </w:r>
    </w:p>
    <w:p w:rsidR="000B678B" w:rsidRDefault="000B678B" w:rsidP="000B678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cab_adVille varchar(25)</w:t>
      </w:r>
    </w:p>
    <w:p w:rsidR="000B678B" w:rsidRDefault="000B678B" w:rsidP="000B678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0B678B" w:rsidRDefault="000B678B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specialite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ab/>
        <w:t>spe_code tinyint primary key,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spe_libelle varchar(25)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region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ab/>
        <w:t>reg_code varchar(6) primary key,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reg_libelle varchar(25)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medecin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med_id varchar(8) primary key,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med_nom varchar(25),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med_prenom varchar(25),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med_telephone varchar(10),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med_specialite tinyint,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med_region varchar(6),</w:t>
      </w:r>
    </w:p>
    <w:p w:rsidR="000B678B" w:rsidRDefault="000B678B" w:rsidP="000B678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med_cabinet tinyint,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constraint fkregion foreign key (med_region) references region (reg_code),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constraint fkspecialite foreign key (med_specialite) references specialite(spe_code)</w:t>
      </w:r>
      <w:r w:rsidR="000B678B">
        <w:rPr>
          <w:rFonts w:ascii="Courier New" w:hAnsi="Courier New" w:cs="Courier New"/>
        </w:rPr>
        <w:t>,</w:t>
      </w:r>
    </w:p>
    <w:p w:rsidR="000B678B" w:rsidRDefault="000B678B" w:rsidP="000B678B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fkcabinet foreign key (med_cabinet) references cabinet(cab_id)</w:t>
      </w:r>
    </w:p>
    <w:p w:rsidR="000B678B" w:rsidRDefault="000B678B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specialite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specialite values(0,'Généraliste');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specialite values(1,'Angiologie');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specialite values(2,'Cardiologie');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specialite values(3,'Rumathologie');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specialite values(4,'Ophtalmologie');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specialite values(5,'Gyncologie');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specialite values(6,'Psychiatrie');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specialite values(7,'Oncologie');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specialite values(8,'Stomatologie');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specialite values(9,'Chirurgie');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specialite values(10,'Dentaire');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71FCB" w:rsidRDefault="00171FCB" w:rsidP="00171FC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spe_code ,spe_libelle</w:t>
      </w:r>
    </w:p>
    <w:p w:rsidR="00690416" w:rsidRDefault="00171FCB" w:rsidP="00171FC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0,'Généraliste'</w:t>
      </w:r>
    </w:p>
    <w:p w:rsidR="00690416" w:rsidRDefault="00171FCB" w:rsidP="00171FC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1,'Angiologie'</w:t>
      </w:r>
    </w:p>
    <w:p w:rsidR="00690416" w:rsidRDefault="00171FCB" w:rsidP="00171FC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2,'Cardiologie'</w:t>
      </w:r>
    </w:p>
    <w:p w:rsidR="00690416" w:rsidRDefault="00171FCB" w:rsidP="00171FC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3,'Rumathologie'</w:t>
      </w:r>
    </w:p>
    <w:p w:rsidR="00690416" w:rsidRDefault="00171FCB" w:rsidP="00171FC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4,'Ophtalmologie'</w:t>
      </w:r>
    </w:p>
    <w:p w:rsidR="00690416" w:rsidRDefault="00171FCB" w:rsidP="00171FC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5,'Gyncologie'</w:t>
      </w:r>
    </w:p>
    <w:p w:rsidR="00690416" w:rsidRDefault="00171FCB" w:rsidP="00171FC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6,'Psychiatrie'</w:t>
      </w:r>
    </w:p>
    <w:p w:rsidR="00690416" w:rsidRDefault="00171FCB" w:rsidP="00171FC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7,'Oncologie'</w:t>
      </w:r>
    </w:p>
    <w:p w:rsidR="00690416" w:rsidRDefault="00171FCB" w:rsidP="00171FC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8,'Stomatologie'</w:t>
      </w:r>
    </w:p>
    <w:p w:rsidR="00690416" w:rsidRDefault="00171FCB" w:rsidP="00171FC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9,'Chirurgie'</w:t>
      </w:r>
    </w:p>
    <w:p w:rsidR="00690416" w:rsidRDefault="00171FCB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10,'Dentaire'</w:t>
      </w:r>
    </w:p>
    <w:p w:rsidR="00171FCB" w:rsidRDefault="00171FCB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71FCB" w:rsidRDefault="00171FCB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71FCB" w:rsidRDefault="00171FCB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71FCB" w:rsidRDefault="00171FCB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--regions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values('06010','Nice 1');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values('06020','Nice 2');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values('06030','Nice 3');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values('06040','Nice 4');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values('06050','Nice 5');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values('06060','Nice 6');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values('06070','Nice 7');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values('06080','Nice 8');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values('06090','Nice 9');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values('06100','Nice 10');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values('06110','Nice 11');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values('06120','Nice 12');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values('06130','Nice 13');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values('06140','Nice 14');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values('06150','Nice 15');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values('06160','Nice 16');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values('06170','Nice 17');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values('06180','Nice 18');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region values('06190','Nice 19');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95490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reg_code, reg_libelle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('06010','Nice 1'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('06020','Nice 2'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('06030','Nice 3'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('06040','Nice 4'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('06050','Nice 5'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('06060','Nice 6'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('06070','Nice 7'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('06080','Nice 8'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('06090','Nice 9'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('06100','Nice 10'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('06110','Nice 11'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('06120','Nice 12'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('06130','Nice 13'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('06140','Nice 14'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('06150','Nice 15'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('06160','Nice 16'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('06170','Nice 17'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('06180','Nice 18'</w:t>
      </w:r>
    </w:p>
    <w:p w:rsidR="00690416" w:rsidRDefault="00690416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('06190','Nice 19'</w:t>
      </w:r>
    </w:p>
    <w:p w:rsidR="00690416" w:rsidRDefault="00690416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90416" w:rsidRDefault="00690416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90416" w:rsidRDefault="00690416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90416" w:rsidRDefault="00690416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90416" w:rsidRDefault="00690416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90416" w:rsidRDefault="00690416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medecins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medecin (med_id, med_nom, med_prenom, med_specialite, med_region)values 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('34349','GERVOIS','Youssef',0,'06060'),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('13197','HAMMOUD','Kacou',8,'06140');</w:t>
      </w:r>
    </w:p>
    <w:p w:rsidR="00095490" w:rsidRP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</w:rPr>
        <w:t xml:space="preserve"> </w:t>
      </w:r>
      <w:r w:rsidRPr="00095490">
        <w:rPr>
          <w:rFonts w:ascii="Courier New" w:hAnsi="Courier New" w:cs="Courier New"/>
          <w:lang w:val="es-ES"/>
        </w:rPr>
        <w:t>('52394','MELLINGER','Malek',4,'06030'),</w:t>
      </w:r>
    </w:p>
    <w:p w:rsidR="00095490" w:rsidRP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095490">
        <w:rPr>
          <w:rFonts w:ascii="Courier New" w:hAnsi="Courier New" w:cs="Courier New"/>
          <w:lang w:val="es-ES"/>
        </w:rPr>
        <w:t xml:space="preserve"> ('56019','JEYANANDARAJAH','Moustarhim',10,'06110'),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728C6">
        <w:rPr>
          <w:rFonts w:ascii="Courier New" w:hAnsi="Courier New" w:cs="Courier New"/>
          <w:lang w:val="es-ES"/>
        </w:rPr>
        <w:t xml:space="preserve"> </w:t>
      </w:r>
      <w:r>
        <w:rPr>
          <w:rFonts w:ascii="Courier New" w:hAnsi="Courier New" w:cs="Courier New"/>
        </w:rPr>
        <w:t>('46900','MC CRACKEN','Dumont',10,'06050'),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('18091','COLLET','Abdelkader',0,'06080'),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('23008','EZAT','Lina',6,'06070'),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('18913','KOZAK','Romain',7,'06040'),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('40964','BOUSBATA','Ibrahim',2,'06040'),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('37686','LANDET','Quentin',2,'06060'),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('52662','MICHAUD','Nilukshan',0,'06110'),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('39518','BLANC','William',1,'06140'),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('18743','LEMAIRE','Dylan ',2,'06080'),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('48050','SOYSOUVANH','Wassim',1,'06140'),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('12746','HACHEM','Donovan',0,'06100'),</w:t>
      </w:r>
    </w:p>
    <w:p w:rsidR="00095490" w:rsidRP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</w:rPr>
        <w:t xml:space="preserve"> </w:t>
      </w:r>
      <w:r w:rsidRPr="00095490">
        <w:rPr>
          <w:rFonts w:ascii="Courier New" w:hAnsi="Courier New" w:cs="Courier New"/>
          <w:lang w:val="es-ES"/>
        </w:rPr>
        <w:t>('39050','LERAITRE','Karim',3,'06130'),</w:t>
      </w:r>
    </w:p>
    <w:p w:rsidR="00095490" w:rsidRP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095490">
        <w:rPr>
          <w:rFonts w:ascii="Courier New" w:hAnsi="Courier New" w:cs="Courier New"/>
          <w:lang w:val="es-ES"/>
        </w:rPr>
        <w:t xml:space="preserve"> ('22230','CASTILLO CRUZ','Julien',0,'06170'),</w:t>
      </w:r>
    </w:p>
    <w:p w:rsidR="00095490" w:rsidRP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095490">
        <w:rPr>
          <w:rFonts w:ascii="Courier New" w:hAnsi="Courier New" w:cs="Courier New"/>
          <w:lang w:val="es-ES"/>
        </w:rPr>
        <w:t xml:space="preserve"> ('43150','LAVALLADE','Julien',3,'06060'),</w:t>
      </w:r>
    </w:p>
    <w:p w:rsidR="00095490" w:rsidRP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095490">
        <w:rPr>
          <w:rFonts w:ascii="Courier New" w:hAnsi="Courier New" w:cs="Courier New"/>
          <w:lang w:val="es-ES"/>
        </w:rPr>
        <w:t xml:space="preserve"> ('35727','MAZOUZI','Alexis',2,'06160'),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95490">
        <w:rPr>
          <w:rFonts w:ascii="Courier New" w:hAnsi="Courier New" w:cs="Courier New"/>
          <w:lang w:val="es-ES"/>
        </w:rPr>
        <w:t xml:space="preserve"> </w:t>
      </w:r>
      <w:r>
        <w:rPr>
          <w:rFonts w:ascii="Courier New" w:hAnsi="Courier New" w:cs="Courier New"/>
        </w:rPr>
        <w:t>('48052','DAKOU NTCHA','Valentin',1,'06050'),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('39830','NGUEKAM','Karine',4,'06120'),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('46988','TAZI','Bilal',7,'06190'),</w:t>
      </w:r>
    </w:p>
    <w:p w:rsidR="00095490" w:rsidRP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</w:rPr>
        <w:t xml:space="preserve"> </w:t>
      </w:r>
      <w:r w:rsidRPr="00095490">
        <w:rPr>
          <w:rFonts w:ascii="Courier New" w:hAnsi="Courier New" w:cs="Courier New"/>
          <w:lang w:val="es-ES"/>
        </w:rPr>
        <w:t>('31694','NECHADI','Johan',9,'06100'),</w:t>
      </w:r>
    </w:p>
    <w:p w:rsidR="00095490" w:rsidRP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095490">
        <w:rPr>
          <w:rFonts w:ascii="Courier New" w:hAnsi="Courier New" w:cs="Courier New"/>
          <w:lang w:val="es-ES"/>
        </w:rPr>
        <w:t xml:space="preserve"> ('47326','CORREIA DA COSTA','Williams',7,'06180'),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95490">
        <w:rPr>
          <w:rFonts w:ascii="Courier New" w:hAnsi="Courier New" w:cs="Courier New"/>
          <w:lang w:val="es-ES"/>
        </w:rPr>
        <w:t xml:space="preserve"> </w:t>
      </w:r>
      <w:r>
        <w:rPr>
          <w:rFonts w:ascii="Courier New" w:hAnsi="Courier New" w:cs="Courier New"/>
        </w:rPr>
        <w:t>('25712','BEN HAMOUDA','Etienne',2,'06130'),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('38531','BENKADA','Adam',9,'06130'),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('24554','BOUMEDIENNE','Fares',0,'06190'),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('24854','BROUSSELLE ','Adil',9,'06120'),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('18050','COMBETTE','Kamela',8,'06110'),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('41986','CONSALES ','Lucas',10,'06170'),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('19518','CRANE ','Melody',7,'06190'),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('44229','DAI ','Vincenzo',10,'06180'),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('28771','DAMOUR ','Curtis',2,'06060'),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('25934','DJUNA-NDANG','Jacques',0,'06130'),</w:t>
      </w:r>
    </w:p>
    <w:p w:rsidR="00095490" w:rsidRP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</w:rPr>
        <w:t xml:space="preserve"> </w:t>
      </w:r>
      <w:r w:rsidRPr="00095490">
        <w:rPr>
          <w:rFonts w:ascii="Courier New" w:hAnsi="Courier New" w:cs="Courier New"/>
          <w:lang w:val="es-ES"/>
        </w:rPr>
        <w:t>('24696','EBID ','Maxence',2,'06120'),</w:t>
      </w:r>
    </w:p>
    <w:p w:rsidR="00095490" w:rsidRP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095490">
        <w:rPr>
          <w:rFonts w:ascii="Courier New" w:hAnsi="Courier New" w:cs="Courier New"/>
          <w:lang w:val="es-ES"/>
        </w:rPr>
        <w:t xml:space="preserve"> ('29170','FAYE ','Darcy',7,'06120'),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95490">
        <w:rPr>
          <w:rFonts w:ascii="Courier New" w:hAnsi="Courier New" w:cs="Courier New"/>
          <w:lang w:val="es-ES"/>
        </w:rPr>
        <w:t xml:space="preserve"> </w:t>
      </w:r>
      <w:r>
        <w:rPr>
          <w:rFonts w:ascii="Courier New" w:hAnsi="Courier New" w:cs="Courier New"/>
        </w:rPr>
        <w:t>('54649','HAMOUDA ','Dorian',6,'06170'),</w:t>
      </w:r>
    </w:p>
    <w:p w:rsidR="00095490" w:rsidRP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</w:rPr>
        <w:t xml:space="preserve"> </w:t>
      </w:r>
      <w:r w:rsidRPr="00095490">
        <w:rPr>
          <w:rFonts w:ascii="Courier New" w:hAnsi="Courier New" w:cs="Courier New"/>
          <w:lang w:val="es-ES"/>
        </w:rPr>
        <w:t>('20506','HOANG','Glenn-Mael',0,'06060'),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95490">
        <w:rPr>
          <w:rFonts w:ascii="Courier New" w:hAnsi="Courier New" w:cs="Courier New"/>
          <w:lang w:val="es-ES"/>
        </w:rPr>
        <w:t xml:space="preserve"> </w:t>
      </w:r>
      <w:r>
        <w:rPr>
          <w:rFonts w:ascii="Courier New" w:hAnsi="Courier New" w:cs="Courier New"/>
        </w:rPr>
        <w:t>('37908','IROUDAYARASSOU','Etienne',4,'06150'),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('51634','KHCHOUM ','Jason',6,'06120'),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('28194','LAREDJ','Romain',8,'06130'),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('25833','MANGULOVIC ','Valentine',0,'06180'),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('54775','ODIOR','Karine',1,'06170'),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('16259','PICHON','Igor',4,'06120'),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('39504','SOCCAL','Samuel',10,'06110'),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('13734','TAIEB ','Yanis',0,'06180'),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('55669','THAVARD','Etienne',0,'06120'),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('21568','TYMEN ','Hugo',5,'06100');</w:t>
      </w:r>
    </w:p>
    <w:p w:rsidR="00095490" w:rsidRDefault="00095490" w:rsidP="0009549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90416" w:rsidRP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690416">
        <w:rPr>
          <w:rFonts w:ascii="Courier New" w:hAnsi="Courier New" w:cs="Courier New"/>
          <w:lang w:val="es-ES"/>
        </w:rPr>
        <w:t xml:space="preserve">med_id, med_nom, med_prenom, med_specialite, med_region </w:t>
      </w:r>
    </w:p>
    <w:p w:rsidR="00690416" w:rsidRP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690416">
        <w:rPr>
          <w:rFonts w:ascii="Courier New" w:hAnsi="Courier New" w:cs="Courier New"/>
          <w:lang w:val="es-ES"/>
        </w:rPr>
        <w:t>'34349','GERVOIS','Youssef',0,'06060'</w:t>
      </w:r>
    </w:p>
    <w:p w:rsidR="00690416" w:rsidRP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690416">
        <w:rPr>
          <w:rFonts w:ascii="Courier New" w:hAnsi="Courier New" w:cs="Courier New"/>
          <w:lang w:val="es-ES"/>
        </w:rPr>
        <w:t>'13197','HAMMOUD','Kacou',8,'06140'</w:t>
      </w:r>
    </w:p>
    <w:p w:rsidR="00690416" w:rsidRPr="004728C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4728C6">
        <w:rPr>
          <w:rFonts w:ascii="Courier New" w:hAnsi="Courier New" w:cs="Courier New"/>
          <w:lang w:val="es-ES"/>
        </w:rPr>
        <w:t>'52394','MELLINGER','Malek',4,'06030'</w:t>
      </w:r>
    </w:p>
    <w:p w:rsidR="00690416" w:rsidRPr="004728C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4728C6">
        <w:rPr>
          <w:rFonts w:ascii="Courier New" w:hAnsi="Courier New" w:cs="Courier New"/>
          <w:lang w:val="es-ES"/>
        </w:rPr>
        <w:t>'56019','JEYANANDARAJAH','Moustarhim',10,'06110'</w:t>
      </w:r>
    </w:p>
    <w:p w:rsidR="00690416" w:rsidRPr="004728C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4728C6">
        <w:rPr>
          <w:rFonts w:ascii="Courier New" w:hAnsi="Courier New" w:cs="Courier New"/>
          <w:lang w:val="es-ES"/>
        </w:rPr>
        <w:t>'46900','MC CRACKEN','Dumont',10,'06050'</w:t>
      </w:r>
    </w:p>
    <w:p w:rsidR="00690416" w:rsidRPr="004728C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4728C6">
        <w:rPr>
          <w:rFonts w:ascii="Courier New" w:hAnsi="Courier New" w:cs="Courier New"/>
          <w:lang w:val="es-ES"/>
        </w:rPr>
        <w:t>'18091','COLLET','Abdelkader',0,'06080'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'23008','EZAT','Lina',6,'06070'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'18913','KOZAK','Romain',7,'06040'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'40964','BOUSBATA','Ibrahim',2,'06040'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'37686','LANDET','Quentin',2,'06060'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'52662','MICHAUD','Nilukshan',0,'06110'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'39518','BLANC','William',1,'06140'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'18743','LEMAIRE','Dylan ',2,'06080'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'48050','SOYSOUVANH','Wassim',1,'06140'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'12746','HACHEM','Donovan',0,'06100'</w:t>
      </w:r>
    </w:p>
    <w:p w:rsidR="00690416" w:rsidRPr="004728C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728C6">
        <w:rPr>
          <w:rFonts w:ascii="Courier New" w:hAnsi="Courier New" w:cs="Courier New"/>
        </w:rPr>
        <w:t>'39050','LERAITRE','Karim',3,'06130'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095490">
        <w:rPr>
          <w:rFonts w:ascii="Courier New" w:hAnsi="Courier New" w:cs="Courier New"/>
          <w:lang w:val="es-ES"/>
        </w:rPr>
        <w:t>'22230','CASTILLO CRUZ','Julien',0,'06170'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095490">
        <w:rPr>
          <w:rFonts w:ascii="Courier New" w:hAnsi="Courier New" w:cs="Courier New"/>
          <w:lang w:val="es-ES"/>
        </w:rPr>
        <w:t>'43150','LAVALLADE','Julien',3,'06060'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095490">
        <w:rPr>
          <w:rFonts w:ascii="Courier New" w:hAnsi="Courier New" w:cs="Courier New"/>
          <w:lang w:val="es-ES"/>
        </w:rPr>
        <w:t>'35727','MAZOUZI','Alexis',2,'06160'</w:t>
      </w:r>
    </w:p>
    <w:p w:rsidR="00690416" w:rsidRPr="004728C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4728C6">
        <w:rPr>
          <w:rFonts w:ascii="Courier New" w:hAnsi="Courier New" w:cs="Courier New"/>
          <w:lang w:val="es-ES"/>
        </w:rPr>
        <w:t>'48052','DAKOU NTCHA','Valentin',1,'06050'</w:t>
      </w:r>
    </w:p>
    <w:p w:rsidR="00690416" w:rsidRPr="004728C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4728C6">
        <w:rPr>
          <w:rFonts w:ascii="Courier New" w:hAnsi="Courier New" w:cs="Courier New"/>
          <w:lang w:val="es-ES"/>
        </w:rPr>
        <w:t>'39830','NGUEKAM','Karine',4,'06120'</w:t>
      </w:r>
    </w:p>
    <w:p w:rsidR="00690416" w:rsidRPr="004728C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4728C6">
        <w:rPr>
          <w:rFonts w:ascii="Courier New" w:hAnsi="Courier New" w:cs="Courier New"/>
          <w:lang w:val="es-ES"/>
        </w:rPr>
        <w:t>'46988','TAZI','Bilal',7,'06190'</w:t>
      </w:r>
    </w:p>
    <w:p w:rsidR="00690416" w:rsidRPr="004728C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4728C6">
        <w:rPr>
          <w:rFonts w:ascii="Courier New" w:hAnsi="Courier New" w:cs="Courier New"/>
          <w:lang w:val="es-ES"/>
        </w:rPr>
        <w:t>'31694','NECHADI','Johan',9,'06100'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095490">
        <w:rPr>
          <w:rFonts w:ascii="Courier New" w:hAnsi="Courier New" w:cs="Courier New"/>
          <w:lang w:val="es-ES"/>
        </w:rPr>
        <w:t>'47326','CORREIA DA COSTA','Williams',7,'06180'</w:t>
      </w:r>
    </w:p>
    <w:p w:rsidR="00690416" w:rsidRP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690416">
        <w:rPr>
          <w:rFonts w:ascii="Courier New" w:hAnsi="Courier New" w:cs="Courier New"/>
          <w:lang w:val="es-ES"/>
        </w:rPr>
        <w:t>'25712','BEN HAMOUDA','Etienne',2,'06130'</w:t>
      </w:r>
    </w:p>
    <w:p w:rsidR="00690416" w:rsidRP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  <w:lang w:val="es-ES"/>
        </w:rPr>
      </w:pPr>
      <w:r w:rsidRPr="00690416">
        <w:rPr>
          <w:rFonts w:ascii="Courier New" w:hAnsi="Courier New" w:cs="Courier New"/>
          <w:lang w:val="es-ES"/>
        </w:rPr>
        <w:t>'38531','BENKADA','Adam',9,'06130'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'24554','BOUMEDIENNE','Fares',0,'06190'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'24854','BROUSSELLE ','Adil',9,'06120'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'18050','COMBETTE','Kamela',8,'06110'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'41986','CONSALES ','Lucas',10,'06170'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'19518','CRANE ','Melody',7,'06190'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'44229','DAI ','Vincenzo',10,'06180'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'28771','DAMOUR ','Curtis',2,'06060'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'25934','DJUNA-NDANG','Jacques',0,'06130'</w:t>
      </w:r>
    </w:p>
    <w:p w:rsidR="00690416" w:rsidRP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90416">
        <w:rPr>
          <w:rFonts w:ascii="Courier New" w:hAnsi="Courier New" w:cs="Courier New"/>
        </w:rPr>
        <w:t>'24696','EBID ','Maxence',2,'06120'</w:t>
      </w:r>
    </w:p>
    <w:p w:rsidR="00690416" w:rsidRP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90416">
        <w:rPr>
          <w:rFonts w:ascii="Courier New" w:hAnsi="Courier New" w:cs="Courier New"/>
        </w:rPr>
        <w:t>'29170','FAYE ','Darcy',7,'06120'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'54649','HAMOUDA ','Dorian',6,'06170'</w:t>
      </w:r>
    </w:p>
    <w:p w:rsidR="00690416" w:rsidRP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90416">
        <w:rPr>
          <w:rFonts w:ascii="Courier New" w:hAnsi="Courier New" w:cs="Courier New"/>
        </w:rPr>
        <w:t>'20506','HOANG','Glenn-Mael',0,'06060'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'37908','IROUDAYARASSOU','Etienne',4,'06150'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'51634','KHCHOUM ','Jason',6,'06120'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'28194','LAREDJ','Romain',8,'06130'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'25833','MANGULOVIC ','Valentine',0,'06180'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'54775','ODIOR','Karine',1,'06170'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'16259','PICHON','Igor',4,'06120'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'39504','SOCCAL','Samuel',10,'06110'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'13734','TAIEB ','Yanis',0,'06180'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'55669','THAVARD','Etienne',0,'06120'</w:t>
      </w:r>
    </w:p>
    <w:p w:rsidR="00690416" w:rsidRDefault="00690416" w:rsidP="006904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'21568','TYMEN ','Hugo',5,'06100'</w:t>
      </w:r>
    </w:p>
    <w:p w:rsidR="00095490" w:rsidRDefault="00095490"/>
    <w:sectPr w:rsidR="0009549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017" w:rsidRDefault="00765017" w:rsidP="0070234B">
      <w:r>
        <w:separator/>
      </w:r>
    </w:p>
  </w:endnote>
  <w:endnote w:type="continuationSeparator" w:id="0">
    <w:p w:rsidR="00765017" w:rsidRDefault="00765017" w:rsidP="0070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34B" w:rsidRDefault="0070234B" w:rsidP="0070234B">
    <w:pPr>
      <w:pStyle w:val="Pieddepage"/>
      <w:pBdr>
        <w:top w:val="single" w:sz="4" w:space="1" w:color="00B050"/>
      </w:pBdr>
    </w:pP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FILENAME \p </w:instrText>
    </w:r>
    <w:r>
      <w:rPr>
        <w:sz w:val="14"/>
        <w:szCs w:val="14"/>
      </w:rPr>
      <w:fldChar w:fldCharType="separate"/>
    </w:r>
    <w:r w:rsidR="00DB71B1">
      <w:rPr>
        <w:noProof/>
        <w:sz w:val="14"/>
        <w:szCs w:val="14"/>
      </w:rPr>
      <w:t>Document2</w:t>
    </w:r>
    <w:r>
      <w:rPr>
        <w:sz w:val="14"/>
        <w:szCs w:val="14"/>
      </w:rP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765017">
      <w:rPr>
        <w:noProof/>
      </w:rPr>
      <w:t>1</w:t>
    </w:r>
    <w:r>
      <w:fldChar w:fldCharType="end"/>
    </w:r>
    <w:r>
      <w:t>/</w:t>
    </w:r>
    <w:fldSimple w:instr=" NUMPAGES ">
      <w:r w:rsidR="0076501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017" w:rsidRDefault="00765017" w:rsidP="0070234B">
      <w:r>
        <w:separator/>
      </w:r>
    </w:p>
  </w:footnote>
  <w:footnote w:type="continuationSeparator" w:id="0">
    <w:p w:rsidR="00765017" w:rsidRDefault="00765017" w:rsidP="007023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12A" w:rsidRDefault="004C212A" w:rsidP="004C212A">
    <w:pPr>
      <w:pStyle w:val="En-tte"/>
      <w:rPr>
        <w:rFonts w:cs="Arial"/>
        <w:b/>
        <w:bCs/>
      </w:rPr>
    </w:pPr>
    <w:r w:rsidRPr="008C279B">
      <w:rPr>
        <w:b/>
        <w:noProof/>
        <w:color w:val="C0000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F3B5F0" wp14:editId="799789EE">
              <wp:simplePos x="0" y="0"/>
              <wp:positionH relativeFrom="column">
                <wp:posOffset>5096510</wp:posOffset>
              </wp:positionH>
              <wp:positionV relativeFrom="paragraph">
                <wp:posOffset>-205105</wp:posOffset>
              </wp:positionV>
              <wp:extent cx="1052195" cy="330200"/>
              <wp:effectExtent l="38100" t="38100" r="109855" b="107950"/>
              <wp:wrapTopAndBottom/>
              <wp:docPr id="3" name="Rectangle à coins arrondi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2195" cy="33020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cmpd="thinThick">
                        <a:solidFill>
                          <a:schemeClr val="accent5">
                            <a:lumMod val="75000"/>
                          </a:schemeClr>
                        </a:solidFill>
                        <a:rou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C212A" w:rsidRPr="004F573C" w:rsidRDefault="00095490" w:rsidP="004C212A">
                          <w:pPr>
                            <w:jc w:val="center"/>
                            <w:rPr>
                              <w:rFonts w:ascii="Arial Black" w:hAnsi="Arial Black"/>
                              <w:color w:val="31849B" w:themeColor="accent5" w:themeShade="BF"/>
                            </w:rPr>
                          </w:pPr>
                          <w:r>
                            <w:rPr>
                              <w:rFonts w:ascii="Arial Black" w:hAnsi="Arial Black"/>
                              <w:color w:val="31849B" w:themeColor="accent5" w:themeShade="BF"/>
                            </w:rPr>
                            <w:t>50-Windev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id="Rectangle à coins arrondis 3" o:spid="_x0000_s1026" style="position:absolute;margin-left:401.3pt;margin-top:-16.15pt;width:82.85pt;height:2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" fillcolor="#f2f2f2 [3052]" strokecolor="#31849b [2408]" strokeweight="2pt">
              <v:stroke linestyle="thinThick"/>
              <v:shadow on="t" color="black" opacity="26214f" origin="-.5,-.5" offset=".74836mm,.74836mm"/>
              <v:textbox>
                <w:txbxContent>
                  <w:p w:rsidR="004C212A" w:rsidRPr="004F573C" w:rsidRDefault="00095490" w:rsidP="004C212A">
                    <w:pPr>
                      <w:jc w:val="center"/>
                      <w:rPr>
                        <w:rFonts w:ascii="Arial Black" w:hAnsi="Arial Black"/>
                        <w:color w:val="31849B" w:themeColor="accent5" w:themeShade="BF"/>
                      </w:rPr>
                    </w:pPr>
                    <w:r>
                      <w:rPr>
                        <w:rFonts w:ascii="Arial Black" w:hAnsi="Arial Black"/>
                        <w:color w:val="31849B" w:themeColor="accent5" w:themeShade="BF"/>
                      </w:rPr>
                      <w:t>50-Windev</w:t>
                    </w:r>
                  </w:p>
                </w:txbxContent>
              </v:textbox>
              <w10:wrap type="topAndBottom"/>
            </v:roundrect>
          </w:pict>
        </mc:Fallback>
      </mc:AlternateContent>
    </w:r>
    <w:r w:rsidRPr="007E398D">
      <w:rPr>
        <w:b/>
        <w:noProof/>
        <w:color w:val="C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93762F" wp14:editId="4529B32E">
              <wp:simplePos x="0" y="0"/>
              <wp:positionH relativeFrom="column">
                <wp:posOffset>176530</wp:posOffset>
              </wp:positionH>
              <wp:positionV relativeFrom="paragraph">
                <wp:posOffset>-306705</wp:posOffset>
              </wp:positionV>
              <wp:extent cx="5003800" cy="683895"/>
              <wp:effectExtent l="38100" t="38100" r="120650" b="116205"/>
              <wp:wrapTopAndBottom/>
              <wp:docPr id="2" name="Rectangle à coins arrondi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03800" cy="683895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C212A" w:rsidRPr="00641260" w:rsidRDefault="00DB71B1" w:rsidP="004C212A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31849B" w:themeColor="accent5" w:themeShade="BF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31849B" w:themeColor="accent5" w:themeShade="BF"/>
                            </w:rPr>
                            <w:t>GSB - Contacts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angle à coins arrondis 2" o:spid="_x0000_s1027" style="position:absolute;margin-left:13.9pt;margin-top:-24.15pt;width:394pt;height:5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" fillcolor="#f2f2f2 [3052]" strokecolor="#31849b [2408]" strokeweight="2pt">
              <v:shadow on="t" color="black" opacity="26214f" origin="-.5,-.5" offset=".74836mm,.74836mm"/>
              <v:textbox>
                <w:txbxContent>
                  <w:p w:rsidR="004C212A" w:rsidRPr="00641260" w:rsidRDefault="00DB71B1" w:rsidP="004C212A">
                    <w:pPr>
                      <w:jc w:val="center"/>
                      <w:rPr>
                        <w:rFonts w:ascii="Arial Black" w:hAnsi="Arial Black"/>
                        <w:b/>
                        <w:color w:val="31849B" w:themeColor="accent5" w:themeShade="BF"/>
                      </w:rPr>
                    </w:pPr>
                    <w:r>
                      <w:rPr>
                        <w:rFonts w:ascii="Arial Black" w:hAnsi="Arial Black"/>
                        <w:b/>
                        <w:color w:val="31849B" w:themeColor="accent5" w:themeShade="BF"/>
                      </w:rPr>
                      <w:t>GSB - Contacts</w:t>
                    </w:r>
                  </w:p>
                </w:txbxContent>
              </v:textbox>
              <w10:wrap type="topAndBottom"/>
            </v:roundrect>
          </w:pict>
        </mc:Fallback>
      </mc:AlternateContent>
    </w:r>
    <w:r w:rsidRPr="008C279B">
      <w:rPr>
        <w:b/>
        <w:noProof/>
        <w:color w:val="C00000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CBB7D6" wp14:editId="01587B91">
              <wp:simplePos x="0" y="0"/>
              <wp:positionH relativeFrom="column">
                <wp:posOffset>-537845</wp:posOffset>
              </wp:positionH>
              <wp:positionV relativeFrom="paragraph">
                <wp:posOffset>-201930</wp:posOffset>
              </wp:positionV>
              <wp:extent cx="895350" cy="523875"/>
              <wp:effectExtent l="38100" t="38100" r="114300" b="123825"/>
              <wp:wrapTopAndBottom/>
              <wp:docPr id="1" name="Rectangle à coins arrondi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5350" cy="523875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C212A" w:rsidRPr="004F573C" w:rsidRDefault="00095490" w:rsidP="004C212A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31849B" w:themeColor="accent5" w:themeShade="BF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31849B" w:themeColor="accent5" w:themeShade="BF"/>
                            </w:rPr>
                            <w:t>BLOC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angle à coins arrondis 1" o:spid="_x0000_s1028" style="position:absolute;margin-left:-42.35pt;margin-top:-15.9pt;width:70.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" fillcolor="#f2f2f2 [3052]" strokecolor="#31849b [2408]" strokeweight="2pt">
              <v:shadow on="t" color="black" opacity="26214f" origin="-.5,-.5" offset=".74836mm,.74836mm"/>
              <v:textbox>
                <w:txbxContent>
                  <w:p w:rsidR="004C212A" w:rsidRPr="004F573C" w:rsidRDefault="00095490" w:rsidP="004C212A">
                    <w:pPr>
                      <w:jc w:val="center"/>
                      <w:rPr>
                        <w:rFonts w:ascii="Arial Black" w:hAnsi="Arial Black"/>
                        <w:b/>
                        <w:color w:val="31849B" w:themeColor="accent5" w:themeShade="BF"/>
                      </w:rPr>
                    </w:pPr>
                    <w:r>
                      <w:rPr>
                        <w:rFonts w:ascii="Arial Black" w:hAnsi="Arial Black"/>
                        <w:b/>
                        <w:color w:val="31849B" w:themeColor="accent5" w:themeShade="BF"/>
                      </w:rPr>
                      <w:t>BLOC 2</w:t>
                    </w:r>
                  </w:p>
                </w:txbxContent>
              </v:textbox>
              <w10:wrap type="topAndBottom"/>
            </v:roundrect>
          </w:pict>
        </mc:Fallback>
      </mc:AlternateContent>
    </w:r>
  </w:p>
  <w:p w:rsidR="0070234B" w:rsidRPr="004C212A" w:rsidRDefault="0070234B" w:rsidP="004C212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0EB1"/>
    <w:multiLevelType w:val="hybridMultilevel"/>
    <w:tmpl w:val="938CD5A0"/>
    <w:lvl w:ilvl="0" w:tplc="1A021814">
      <w:start w:val="1"/>
      <w:numFmt w:val="decimal"/>
      <w:lvlText w:val="EXERCICE 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C072A5"/>
    <w:multiLevelType w:val="hybridMultilevel"/>
    <w:tmpl w:val="754ECD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C7E11"/>
    <w:multiLevelType w:val="hybridMultilevel"/>
    <w:tmpl w:val="280C97C6"/>
    <w:lvl w:ilvl="0" w:tplc="AD90F220">
      <w:start w:val="1"/>
      <w:numFmt w:val="decimal"/>
      <w:lvlText w:val="EXERCIC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22D0E"/>
    <w:multiLevelType w:val="hybridMultilevel"/>
    <w:tmpl w:val="7C9620F6"/>
    <w:lvl w:ilvl="0" w:tplc="BF501B3A">
      <w:start w:val="1"/>
      <w:numFmt w:val="decimal"/>
      <w:pStyle w:val="exercice"/>
      <w:lvlText w:val="EXERCICE 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92715F"/>
    <w:multiLevelType w:val="hybridMultilevel"/>
    <w:tmpl w:val="3EF4A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B1"/>
    <w:rsid w:val="0007712E"/>
    <w:rsid w:val="00086432"/>
    <w:rsid w:val="00095490"/>
    <w:rsid w:val="000B678B"/>
    <w:rsid w:val="000D2308"/>
    <w:rsid w:val="000D7B1A"/>
    <w:rsid w:val="00171FCB"/>
    <w:rsid w:val="00172B54"/>
    <w:rsid w:val="00243170"/>
    <w:rsid w:val="00246797"/>
    <w:rsid w:val="00355667"/>
    <w:rsid w:val="004728C6"/>
    <w:rsid w:val="004C212A"/>
    <w:rsid w:val="00522292"/>
    <w:rsid w:val="005B6480"/>
    <w:rsid w:val="00690416"/>
    <w:rsid w:val="006A35BA"/>
    <w:rsid w:val="0070234B"/>
    <w:rsid w:val="00764D5E"/>
    <w:rsid w:val="00765017"/>
    <w:rsid w:val="007809BE"/>
    <w:rsid w:val="008E0831"/>
    <w:rsid w:val="00941516"/>
    <w:rsid w:val="009849BE"/>
    <w:rsid w:val="00A05830"/>
    <w:rsid w:val="00A16FA4"/>
    <w:rsid w:val="00A341E7"/>
    <w:rsid w:val="00B0542C"/>
    <w:rsid w:val="00B129C6"/>
    <w:rsid w:val="00B32279"/>
    <w:rsid w:val="00B749BD"/>
    <w:rsid w:val="00B87712"/>
    <w:rsid w:val="00BE26B5"/>
    <w:rsid w:val="00C36552"/>
    <w:rsid w:val="00C36D6F"/>
    <w:rsid w:val="00C83781"/>
    <w:rsid w:val="00D20685"/>
    <w:rsid w:val="00D65B2B"/>
    <w:rsid w:val="00DB71B1"/>
    <w:rsid w:val="00DB7A90"/>
    <w:rsid w:val="00DE3DD6"/>
    <w:rsid w:val="00ED0E62"/>
    <w:rsid w:val="00F003B9"/>
    <w:rsid w:val="00F20EAF"/>
    <w:rsid w:val="00F26676"/>
    <w:rsid w:val="00F54D3D"/>
    <w:rsid w:val="00FE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416"/>
  </w:style>
  <w:style w:type="paragraph" w:styleId="Titre1">
    <w:name w:val="heading 1"/>
    <w:basedOn w:val="Normal"/>
    <w:link w:val="Titre1Car"/>
    <w:uiPriority w:val="9"/>
    <w:qFormat/>
    <w:rsid w:val="004C212A"/>
    <w:pPr>
      <w:pBdr>
        <w:bottom w:val="single" w:sz="4" w:space="1" w:color="336600"/>
      </w:pBd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C00000"/>
      <w:kern w:val="36"/>
      <w:sz w:val="32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864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86432"/>
  </w:style>
  <w:style w:type="paragraph" w:styleId="Pieddepage">
    <w:name w:val="footer"/>
    <w:basedOn w:val="Normal"/>
    <w:link w:val="PieddepageCar"/>
    <w:unhideWhenUsed/>
    <w:rsid w:val="000864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86432"/>
  </w:style>
  <w:style w:type="paragraph" w:customStyle="1" w:styleId="exercice">
    <w:name w:val="exercice"/>
    <w:basedOn w:val="Paragraphedeliste"/>
    <w:next w:val="Normal"/>
    <w:link w:val="exerciceCar"/>
    <w:qFormat/>
    <w:rsid w:val="004C212A"/>
    <w:pPr>
      <w:numPr>
        <w:numId w:val="1"/>
      </w:numPr>
      <w:pBdr>
        <w:bottom w:val="single" w:sz="4" w:space="1" w:color="auto"/>
      </w:pBdr>
      <w:tabs>
        <w:tab w:val="left" w:pos="1701"/>
      </w:tabs>
      <w:spacing w:after="200" w:line="276" w:lineRule="auto"/>
    </w:pPr>
    <w:rPr>
      <w:rFonts w:ascii="Arial" w:eastAsiaTheme="minorHAnsi" w:hAnsi="Arial"/>
      <w:b/>
      <w:color w:val="0070C0"/>
      <w:lang w:eastAsia="en-US"/>
    </w:rPr>
  </w:style>
  <w:style w:type="character" w:customStyle="1" w:styleId="exerciceCar">
    <w:name w:val="exercice Car"/>
    <w:basedOn w:val="Policepardfaut"/>
    <w:link w:val="exercice"/>
    <w:rsid w:val="004C212A"/>
    <w:rPr>
      <w:rFonts w:ascii="Arial" w:eastAsiaTheme="minorHAnsi" w:hAnsi="Arial"/>
      <w:b/>
      <w:color w:val="0070C0"/>
      <w:lang w:eastAsia="en-US"/>
    </w:rPr>
  </w:style>
  <w:style w:type="paragraph" w:styleId="Paragraphedeliste">
    <w:name w:val="List Paragraph"/>
    <w:basedOn w:val="Normal"/>
    <w:uiPriority w:val="34"/>
    <w:qFormat/>
    <w:rsid w:val="0008643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C212A"/>
    <w:rPr>
      <w:rFonts w:ascii="Times New Roman" w:eastAsia="Times New Roman" w:hAnsi="Times New Roman" w:cs="Times New Roman"/>
      <w:b/>
      <w:bCs/>
      <w:color w:val="C00000"/>
      <w:kern w:val="36"/>
      <w:sz w:val="32"/>
      <w:szCs w:val="48"/>
    </w:rPr>
  </w:style>
  <w:style w:type="paragraph" w:customStyle="1" w:styleId="defaut">
    <w:name w:val="defaut"/>
    <w:basedOn w:val="Normal"/>
    <w:rsid w:val="000864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rsid w:val="000864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rier11">
    <w:name w:val="courier11"/>
    <w:basedOn w:val="Policepardfaut"/>
    <w:rsid w:val="0008643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86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6432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5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552"/>
    <w:rPr>
      <w:rFonts w:ascii="Tahoma" w:hAnsi="Tahoma" w:cs="Tahoma"/>
      <w:sz w:val="16"/>
      <w:szCs w:val="16"/>
    </w:rPr>
  </w:style>
  <w:style w:type="character" w:customStyle="1" w:styleId="k">
    <w:name w:val="k"/>
    <w:basedOn w:val="Policepardfaut"/>
    <w:rsid w:val="00C36D6F"/>
  </w:style>
  <w:style w:type="character" w:customStyle="1" w:styleId="nf">
    <w:name w:val="nf"/>
    <w:basedOn w:val="Policepardfaut"/>
    <w:rsid w:val="00C36D6F"/>
  </w:style>
  <w:style w:type="character" w:customStyle="1" w:styleId="p">
    <w:name w:val="p"/>
    <w:basedOn w:val="Policepardfaut"/>
    <w:rsid w:val="00C36D6F"/>
  </w:style>
  <w:style w:type="character" w:customStyle="1" w:styleId="n">
    <w:name w:val="n"/>
    <w:basedOn w:val="Policepardfaut"/>
    <w:rsid w:val="00C36D6F"/>
  </w:style>
  <w:style w:type="character" w:customStyle="1" w:styleId="kt">
    <w:name w:val="kt"/>
    <w:basedOn w:val="Policepardfaut"/>
    <w:rsid w:val="00C36D6F"/>
  </w:style>
  <w:style w:type="character" w:customStyle="1" w:styleId="mi">
    <w:name w:val="mi"/>
    <w:basedOn w:val="Policepardfaut"/>
    <w:rsid w:val="00C36D6F"/>
  </w:style>
  <w:style w:type="character" w:customStyle="1" w:styleId="kp">
    <w:name w:val="kp"/>
    <w:basedOn w:val="Policepardfaut"/>
    <w:rsid w:val="00C36D6F"/>
  </w:style>
  <w:style w:type="character" w:customStyle="1" w:styleId="o">
    <w:name w:val="o"/>
    <w:basedOn w:val="Policepardfaut"/>
    <w:rsid w:val="00C36D6F"/>
  </w:style>
  <w:style w:type="character" w:customStyle="1" w:styleId="s1">
    <w:name w:val="s1"/>
    <w:basedOn w:val="Policepardfaut"/>
    <w:rsid w:val="00C36D6F"/>
  </w:style>
  <w:style w:type="character" w:styleId="CodeHTML">
    <w:name w:val="HTML Code"/>
    <w:basedOn w:val="Policepardfaut"/>
    <w:uiPriority w:val="99"/>
    <w:semiHidden/>
    <w:unhideWhenUsed/>
    <w:rsid w:val="00C36D6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416"/>
  </w:style>
  <w:style w:type="paragraph" w:styleId="Titre1">
    <w:name w:val="heading 1"/>
    <w:basedOn w:val="Normal"/>
    <w:link w:val="Titre1Car"/>
    <w:uiPriority w:val="9"/>
    <w:qFormat/>
    <w:rsid w:val="004C212A"/>
    <w:pPr>
      <w:pBdr>
        <w:bottom w:val="single" w:sz="4" w:space="1" w:color="336600"/>
      </w:pBd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C00000"/>
      <w:kern w:val="36"/>
      <w:sz w:val="32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864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86432"/>
  </w:style>
  <w:style w:type="paragraph" w:styleId="Pieddepage">
    <w:name w:val="footer"/>
    <w:basedOn w:val="Normal"/>
    <w:link w:val="PieddepageCar"/>
    <w:unhideWhenUsed/>
    <w:rsid w:val="000864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86432"/>
  </w:style>
  <w:style w:type="paragraph" w:customStyle="1" w:styleId="exercice">
    <w:name w:val="exercice"/>
    <w:basedOn w:val="Paragraphedeliste"/>
    <w:next w:val="Normal"/>
    <w:link w:val="exerciceCar"/>
    <w:qFormat/>
    <w:rsid w:val="004C212A"/>
    <w:pPr>
      <w:numPr>
        <w:numId w:val="1"/>
      </w:numPr>
      <w:pBdr>
        <w:bottom w:val="single" w:sz="4" w:space="1" w:color="auto"/>
      </w:pBdr>
      <w:tabs>
        <w:tab w:val="left" w:pos="1701"/>
      </w:tabs>
      <w:spacing w:after="200" w:line="276" w:lineRule="auto"/>
    </w:pPr>
    <w:rPr>
      <w:rFonts w:ascii="Arial" w:eastAsiaTheme="minorHAnsi" w:hAnsi="Arial"/>
      <w:b/>
      <w:color w:val="0070C0"/>
      <w:lang w:eastAsia="en-US"/>
    </w:rPr>
  </w:style>
  <w:style w:type="character" w:customStyle="1" w:styleId="exerciceCar">
    <w:name w:val="exercice Car"/>
    <w:basedOn w:val="Policepardfaut"/>
    <w:link w:val="exercice"/>
    <w:rsid w:val="004C212A"/>
    <w:rPr>
      <w:rFonts w:ascii="Arial" w:eastAsiaTheme="minorHAnsi" w:hAnsi="Arial"/>
      <w:b/>
      <w:color w:val="0070C0"/>
      <w:lang w:eastAsia="en-US"/>
    </w:rPr>
  </w:style>
  <w:style w:type="paragraph" w:styleId="Paragraphedeliste">
    <w:name w:val="List Paragraph"/>
    <w:basedOn w:val="Normal"/>
    <w:uiPriority w:val="34"/>
    <w:qFormat/>
    <w:rsid w:val="0008643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C212A"/>
    <w:rPr>
      <w:rFonts w:ascii="Times New Roman" w:eastAsia="Times New Roman" w:hAnsi="Times New Roman" w:cs="Times New Roman"/>
      <w:b/>
      <w:bCs/>
      <w:color w:val="C00000"/>
      <w:kern w:val="36"/>
      <w:sz w:val="32"/>
      <w:szCs w:val="48"/>
    </w:rPr>
  </w:style>
  <w:style w:type="paragraph" w:customStyle="1" w:styleId="defaut">
    <w:name w:val="defaut"/>
    <w:basedOn w:val="Normal"/>
    <w:rsid w:val="000864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rsid w:val="000864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rier11">
    <w:name w:val="courier11"/>
    <w:basedOn w:val="Policepardfaut"/>
    <w:rsid w:val="0008643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86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6432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5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552"/>
    <w:rPr>
      <w:rFonts w:ascii="Tahoma" w:hAnsi="Tahoma" w:cs="Tahoma"/>
      <w:sz w:val="16"/>
      <w:szCs w:val="16"/>
    </w:rPr>
  </w:style>
  <w:style w:type="character" w:customStyle="1" w:styleId="k">
    <w:name w:val="k"/>
    <w:basedOn w:val="Policepardfaut"/>
    <w:rsid w:val="00C36D6F"/>
  </w:style>
  <w:style w:type="character" w:customStyle="1" w:styleId="nf">
    <w:name w:val="nf"/>
    <w:basedOn w:val="Policepardfaut"/>
    <w:rsid w:val="00C36D6F"/>
  </w:style>
  <w:style w:type="character" w:customStyle="1" w:styleId="p">
    <w:name w:val="p"/>
    <w:basedOn w:val="Policepardfaut"/>
    <w:rsid w:val="00C36D6F"/>
  </w:style>
  <w:style w:type="character" w:customStyle="1" w:styleId="n">
    <w:name w:val="n"/>
    <w:basedOn w:val="Policepardfaut"/>
    <w:rsid w:val="00C36D6F"/>
  </w:style>
  <w:style w:type="character" w:customStyle="1" w:styleId="kt">
    <w:name w:val="kt"/>
    <w:basedOn w:val="Policepardfaut"/>
    <w:rsid w:val="00C36D6F"/>
  </w:style>
  <w:style w:type="character" w:customStyle="1" w:styleId="mi">
    <w:name w:val="mi"/>
    <w:basedOn w:val="Policepardfaut"/>
    <w:rsid w:val="00C36D6F"/>
  </w:style>
  <w:style w:type="character" w:customStyle="1" w:styleId="kp">
    <w:name w:val="kp"/>
    <w:basedOn w:val="Policepardfaut"/>
    <w:rsid w:val="00C36D6F"/>
  </w:style>
  <w:style w:type="character" w:customStyle="1" w:styleId="o">
    <w:name w:val="o"/>
    <w:basedOn w:val="Policepardfaut"/>
    <w:rsid w:val="00C36D6F"/>
  </w:style>
  <w:style w:type="character" w:customStyle="1" w:styleId="s1">
    <w:name w:val="s1"/>
    <w:basedOn w:val="Policepardfaut"/>
    <w:rsid w:val="00C36D6F"/>
  </w:style>
  <w:style w:type="character" w:styleId="CodeHTML">
    <w:name w:val="HTML Code"/>
    <w:basedOn w:val="Policepardfaut"/>
    <w:uiPriority w:val="99"/>
    <w:semiHidden/>
    <w:unhideWhenUsed/>
    <w:rsid w:val="00C36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inne\AppData\Roaming\Microsoft\Templates\Slam4-5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Slam4-5.dotx</Template>
  <TotalTime>4660</TotalTime>
  <Pages>1</Pages>
  <Words>1405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8</cp:revision>
  <dcterms:created xsi:type="dcterms:W3CDTF">2023-02-27T16:56:00Z</dcterms:created>
  <dcterms:modified xsi:type="dcterms:W3CDTF">2023-03-25T20:14:00Z</dcterms:modified>
</cp:coreProperties>
</file>